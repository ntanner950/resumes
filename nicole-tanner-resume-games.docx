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1A4C" w:rsidRPr="001D43C3" w:rsidRDefault="00E179AD" w:rsidP="001D43C3">
      <w:pPr>
        <w:rPr>
          <w:rFonts w:ascii="Book Antiqua" w:hAnsi="Book Antiqua"/>
          <w:color w:val="7B4968" w:themeColor="accent5" w:themeShade="BF"/>
          <w:sz w:val="72"/>
          <w:szCs w:val="72"/>
        </w:rPr>
      </w:pPr>
      <w:r w:rsidRPr="001D43C3">
        <w:rPr>
          <w:rFonts w:ascii="Book Antiqua" w:hAnsi="Book Antiqua"/>
          <w:color w:val="7B4968" w:themeColor="accent5" w:themeShade="BF"/>
          <w:sz w:val="72"/>
          <w:szCs w:val="72"/>
        </w:rPr>
        <w:t>Nicole Tanner</w:t>
      </w:r>
      <w:r w:rsidR="001D43C3">
        <w:rPr>
          <w:rFonts w:ascii="Book Antiqua" w:hAnsi="Book Antiqua"/>
          <w:color w:val="7B4968" w:themeColor="accent5" w:themeShade="BF"/>
          <w:sz w:val="72"/>
          <w:szCs w:val="72"/>
        </w:rPr>
        <w:br/>
      </w:r>
      <w:r w:rsidRPr="001D43C3">
        <w:t>1811 235th Place SW, Bothell, WA 98021</w:t>
      </w:r>
      <w:r w:rsidR="00141A4C" w:rsidRPr="001D43C3">
        <w:t> | </w:t>
      </w:r>
      <w:r w:rsidRPr="001D43C3">
        <w:t>925-698-5375</w:t>
      </w:r>
      <w:r w:rsidR="00141A4C" w:rsidRPr="001D43C3">
        <w:t> | </w:t>
      </w:r>
      <w:r w:rsidRPr="001D43C3">
        <w:t>nicoletanner@nicoletanner.com</w:t>
      </w:r>
    </w:p>
    <w:p w:rsidR="006270A9" w:rsidRPr="00ED70C0" w:rsidRDefault="00E179AD" w:rsidP="00141A4C">
      <w:pPr>
        <w:pStyle w:val="Heading1"/>
        <w:rPr>
          <w:rFonts w:ascii="Book Antiqua" w:hAnsi="Book Antiqua"/>
          <w:color w:val="7B4968" w:themeColor="accent5" w:themeShade="BF"/>
        </w:rPr>
      </w:pPr>
      <w:r w:rsidRPr="00ED70C0">
        <w:rPr>
          <w:rFonts w:ascii="Book Antiqua" w:hAnsi="Book Antiqua"/>
          <w:color w:val="7B4968" w:themeColor="accent5" w:themeShade="BF"/>
        </w:rPr>
        <w:t>Summary</w:t>
      </w:r>
    </w:p>
    <w:p w:rsidR="006270A9" w:rsidRPr="00ED70C0" w:rsidRDefault="00E179AD" w:rsidP="00657185">
      <w:pPr>
        <w:rPr>
          <w:sz w:val="20"/>
          <w:szCs w:val="20"/>
        </w:rPr>
      </w:pPr>
      <w:r w:rsidRPr="00ED70C0">
        <w:rPr>
          <w:sz w:val="20"/>
          <w:szCs w:val="20"/>
        </w:rPr>
        <w:t>I am an editor and writer with more than 15 years’ experience in a variety of roles. I’ve written</w:t>
      </w:r>
      <w:r w:rsidR="00ED5EF2" w:rsidRPr="00ED70C0">
        <w:rPr>
          <w:sz w:val="20"/>
          <w:szCs w:val="20"/>
        </w:rPr>
        <w:t xml:space="preserve"> and </w:t>
      </w:r>
      <w:r w:rsidRPr="00ED70C0">
        <w:rPr>
          <w:sz w:val="20"/>
          <w:szCs w:val="20"/>
        </w:rPr>
        <w:t xml:space="preserve">edited for both print and online news outlets. I also have experience writing and editing press releases, </w:t>
      </w:r>
      <w:r w:rsidR="00610CCA" w:rsidRPr="00ED70C0">
        <w:rPr>
          <w:sz w:val="20"/>
          <w:szCs w:val="20"/>
        </w:rPr>
        <w:t xml:space="preserve">and </w:t>
      </w:r>
      <w:r w:rsidRPr="00ED70C0">
        <w:rPr>
          <w:sz w:val="20"/>
          <w:szCs w:val="20"/>
        </w:rPr>
        <w:t>marketing materials. I’ve held management roles</w:t>
      </w:r>
      <w:r w:rsidR="00657185" w:rsidRPr="00ED70C0">
        <w:rPr>
          <w:sz w:val="20"/>
          <w:szCs w:val="20"/>
        </w:rPr>
        <w:t xml:space="preserve"> at two different companies where I mentored and oversaw 1-3 full-time staff members and more than 20 freelance contributors.</w:t>
      </w:r>
    </w:p>
    <w:sdt>
      <w:sdtPr>
        <w:alias w:val="Experience:"/>
        <w:tag w:val="Experience:"/>
        <w:id w:val="171684534"/>
        <w:placeholder>
          <w:docPart w:val="77439B34F9B447E69BD9DD739E164EEA"/>
        </w:placeholder>
        <w:temporary/>
        <w:showingPlcHdr/>
        <w15:appearance w15:val="hidden"/>
      </w:sdtPr>
      <w:sdtEndPr/>
      <w:sdtContent>
        <w:p w:rsidR="006270A9" w:rsidRDefault="009D5933">
          <w:pPr>
            <w:pStyle w:val="Heading1"/>
          </w:pPr>
          <w:r w:rsidRPr="00ED70C0">
            <w:rPr>
              <w:rFonts w:ascii="Book Antiqua" w:hAnsi="Book Antiqua"/>
              <w:color w:val="7B4968" w:themeColor="accent5" w:themeShade="BF"/>
            </w:rPr>
            <w:t>Experience</w:t>
          </w:r>
        </w:p>
      </w:sdtContent>
    </w:sdt>
    <w:p w:rsidR="006270A9" w:rsidRDefault="00657185">
      <w:pPr>
        <w:pStyle w:val="Heading2"/>
      </w:pPr>
      <w:r>
        <w:t>Managing Editor</w:t>
      </w:r>
      <w:r w:rsidR="009D5933">
        <w:t> | </w:t>
      </w:r>
      <w:r>
        <w:t>Pixelkin.org</w:t>
      </w:r>
      <w:r w:rsidR="009D5933">
        <w:t> | </w:t>
      </w:r>
      <w:r>
        <w:t>2014-2016</w:t>
      </w:r>
    </w:p>
    <w:p w:rsidR="006270A9" w:rsidRPr="00ED70C0" w:rsidRDefault="00340065">
      <w:pPr>
        <w:pStyle w:val="ListBullet"/>
        <w:rPr>
          <w:sz w:val="20"/>
          <w:szCs w:val="20"/>
        </w:rPr>
      </w:pPr>
      <w:r w:rsidRPr="00ED70C0">
        <w:rPr>
          <w:sz w:val="20"/>
          <w:szCs w:val="20"/>
        </w:rPr>
        <w:t>Edited and wrote features, news and reviews, delivering our audience with relevant and trusted material. Managed and mentored a staff of three full-time employees and more than 20 freel</w:t>
      </w:r>
      <w:r w:rsidR="00142EE5">
        <w:rPr>
          <w:sz w:val="20"/>
          <w:szCs w:val="20"/>
        </w:rPr>
        <w:t>ance contributors, many of whom</w:t>
      </w:r>
      <w:r w:rsidRPr="00ED70C0">
        <w:rPr>
          <w:sz w:val="20"/>
          <w:szCs w:val="20"/>
        </w:rPr>
        <w:t xml:space="preserve"> have gone on to further their careers at respectable outlets. Redesigned and focused the content on the site leading to a large growth in audience from less than 1,000 unique visitors to more 30,000 visitors.</w:t>
      </w:r>
    </w:p>
    <w:p w:rsidR="00340065" w:rsidRDefault="00340065" w:rsidP="00340065">
      <w:pPr>
        <w:pStyle w:val="Heading2"/>
      </w:pPr>
      <w:r>
        <w:t>Editor in Chief| Official Sims Magazine | 2012-2014</w:t>
      </w:r>
    </w:p>
    <w:p w:rsidR="00340065" w:rsidRDefault="00340065" w:rsidP="00340065">
      <w:pPr>
        <w:pStyle w:val="ListBullet"/>
        <w:rPr>
          <w:sz w:val="20"/>
          <w:szCs w:val="20"/>
        </w:rPr>
      </w:pPr>
      <w:r w:rsidRPr="00ED70C0">
        <w:rPr>
          <w:sz w:val="20"/>
          <w:szCs w:val="20"/>
        </w:rPr>
        <w:t>Edited and wrote features</w:t>
      </w:r>
      <w:r w:rsidR="00ED5EF2" w:rsidRPr="00ED70C0">
        <w:rPr>
          <w:sz w:val="20"/>
          <w:szCs w:val="20"/>
        </w:rPr>
        <w:t xml:space="preserve"> and news stories</w:t>
      </w:r>
      <w:r w:rsidRPr="00ED70C0">
        <w:rPr>
          <w:sz w:val="20"/>
          <w:szCs w:val="20"/>
        </w:rPr>
        <w:t xml:space="preserve"> about different aspects of The Sims to help players get more enjoyment out of their games. </w:t>
      </w:r>
    </w:p>
    <w:p w:rsidR="00D56E6B" w:rsidRDefault="00924EDF" w:rsidP="00D56E6B">
      <w:pPr>
        <w:pStyle w:val="Heading2"/>
      </w:pPr>
      <w:r>
        <w:t>Writer | Kixeye | 2011-2012</w:t>
      </w:r>
    </w:p>
    <w:p w:rsidR="00D56E6B" w:rsidRPr="00ED70C0" w:rsidRDefault="00924EDF" w:rsidP="00340065">
      <w:pPr>
        <w:pStyle w:val="ListBullet"/>
        <w:rPr>
          <w:sz w:val="20"/>
          <w:szCs w:val="20"/>
        </w:rPr>
      </w:pPr>
      <w:r>
        <w:rPr>
          <w:sz w:val="20"/>
          <w:szCs w:val="20"/>
        </w:rPr>
        <w:t>Developed story and characters for multiple games, writing all content descriptions and dialogue, bringing a level of depth to what were mostly story-less games. Assisted in planning in-game events to fall in line with the story and helped to write marketing copy for those events, which were hugely successful.</w:t>
      </w:r>
    </w:p>
    <w:p w:rsidR="00ED5EF2" w:rsidRDefault="00ED5EF2" w:rsidP="00ED5EF2">
      <w:pPr>
        <w:pStyle w:val="Heading2"/>
      </w:pPr>
      <w:r>
        <w:t>Editor | IGN | 2010-2011</w:t>
      </w:r>
    </w:p>
    <w:p w:rsidR="00ED5EF2" w:rsidRPr="00ED70C0" w:rsidRDefault="00ED5EF2" w:rsidP="00ED5EF2">
      <w:pPr>
        <w:pStyle w:val="ListBullet"/>
        <w:rPr>
          <w:sz w:val="20"/>
          <w:szCs w:val="20"/>
        </w:rPr>
      </w:pPr>
      <w:r w:rsidRPr="00ED70C0">
        <w:rPr>
          <w:sz w:val="20"/>
          <w:szCs w:val="20"/>
        </w:rPr>
        <w:t xml:space="preserve">Wrote features, news and reviews helping to deliver an honest resource for information on video games. </w:t>
      </w:r>
      <w:r w:rsidR="00C20F70" w:rsidRPr="00ED70C0">
        <w:rPr>
          <w:sz w:val="20"/>
          <w:szCs w:val="20"/>
        </w:rPr>
        <w:t xml:space="preserve">Edited stories and managed content for sister sites. Launched and hosted the IGN </w:t>
      </w:r>
      <w:proofErr w:type="spellStart"/>
      <w:r w:rsidR="00C20F70" w:rsidRPr="00ED70C0">
        <w:rPr>
          <w:sz w:val="20"/>
          <w:szCs w:val="20"/>
        </w:rPr>
        <w:t>Girlfight</w:t>
      </w:r>
      <w:proofErr w:type="spellEnd"/>
      <w:r w:rsidR="00C20F70" w:rsidRPr="00ED70C0">
        <w:rPr>
          <w:sz w:val="20"/>
          <w:szCs w:val="20"/>
        </w:rPr>
        <w:t xml:space="preserve"> podcast, which stayed in the top 10 video game podcasts on iTunes for the duration of the show.</w:t>
      </w:r>
    </w:p>
    <w:p w:rsidR="00C20F70" w:rsidRDefault="00C20F70" w:rsidP="00C20F70">
      <w:pPr>
        <w:pStyle w:val="Heading2"/>
      </w:pPr>
      <w:r>
        <w:t>Freelance Writer and Editor | 2008-2010</w:t>
      </w:r>
    </w:p>
    <w:p w:rsidR="00657185" w:rsidRDefault="00C20F70" w:rsidP="00657185">
      <w:pPr>
        <w:pStyle w:val="ListBullet"/>
      </w:pPr>
      <w:r>
        <w:t xml:space="preserve">Wrote news, features and reviews for a variety of outlets including Mac Life, IGN, and The Escapist. </w:t>
      </w:r>
    </w:p>
    <w:p w:rsidR="00C20F70" w:rsidRDefault="00C20F70" w:rsidP="00C20F70">
      <w:pPr>
        <w:pStyle w:val="Heading2"/>
      </w:pPr>
      <w:r>
        <w:t>Director of Marketing and Public Relations | Foundation 9 Entertainment | 2004-2008</w:t>
      </w:r>
    </w:p>
    <w:p w:rsidR="00034C18" w:rsidRDefault="00C20F70" w:rsidP="00C20F70">
      <w:pPr>
        <w:pStyle w:val="ListBullet"/>
        <w:rPr>
          <w:sz w:val="20"/>
          <w:szCs w:val="20"/>
        </w:rPr>
      </w:pPr>
      <w:r w:rsidRPr="00ED70C0">
        <w:rPr>
          <w:sz w:val="20"/>
          <w:szCs w:val="20"/>
        </w:rPr>
        <w:t>Managed the direction and implementation of all public relations and marketing initiatives. Wrote and edited all marketing materials for the company including press releases, advertising copy and internal company newsletters. Coordinated and managed company presence at tradeshows. Assisted in business development efforts through writing and editing of pitch materials.</w:t>
      </w:r>
    </w:p>
    <w:sdt>
      <w:sdtPr>
        <w:alias w:val="Education:"/>
        <w:tag w:val="Education:"/>
        <w:id w:val="807127995"/>
        <w:placeholder>
          <w:docPart w:val="AF07AF81B16349BFA44E7DC978E31E53"/>
        </w:placeholder>
        <w:temporary/>
        <w:showingPlcHdr/>
        <w15:appearance w15:val="hidden"/>
      </w:sdtPr>
      <w:sdtContent>
        <w:p w:rsidR="00924EDF" w:rsidRDefault="00924EDF" w:rsidP="00924EDF">
          <w:pPr>
            <w:pStyle w:val="Heading1"/>
          </w:pPr>
          <w:r w:rsidRPr="00ED70C0">
            <w:rPr>
              <w:rFonts w:ascii="Book Antiqua" w:hAnsi="Book Antiqua"/>
              <w:color w:val="7B4968" w:themeColor="accent5" w:themeShade="BF"/>
            </w:rPr>
            <w:t>Education</w:t>
          </w:r>
        </w:p>
      </w:sdtContent>
    </w:sdt>
    <w:p w:rsidR="00924EDF" w:rsidRDefault="00924EDF" w:rsidP="00924EDF">
      <w:pPr>
        <w:pStyle w:val="Heading2"/>
      </w:pPr>
      <w:r>
        <w:t>Bachelor of Arts | 1999 | Youngstown State University</w:t>
      </w:r>
    </w:p>
    <w:p w:rsidR="00924EDF" w:rsidRPr="00924EDF" w:rsidRDefault="00924EDF" w:rsidP="00924EDF">
      <w:pPr>
        <w:pStyle w:val="ListBullet"/>
      </w:pPr>
      <w:r>
        <w:t>Major: Journalism</w:t>
      </w:r>
      <w:bookmarkStart w:id="0" w:name="_GoBack"/>
      <w:bookmarkEnd w:id="0"/>
    </w:p>
    <w:sectPr w:rsidR="00924EDF" w:rsidRPr="00924ED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332" w:rsidRDefault="003A1332">
      <w:pPr>
        <w:spacing w:after="0"/>
      </w:pPr>
      <w:r>
        <w:separator/>
      </w:r>
    </w:p>
  </w:endnote>
  <w:endnote w:type="continuationSeparator" w:id="0">
    <w:p w:rsidR="003A1332" w:rsidRDefault="003A13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031AB" w:rsidRDefault="00E031AB">
    <w:pPr>
      <w:pStyle w:val="Footer"/>
    </w:pPr>
    <w:r>
      <w:t xml:space="preserve">Page </w:t>
    </w:r>
    <w:r>
      <w:fldChar w:fldCharType="begin"/>
    </w:r>
    <w:r>
      <w:instrText xml:space="preserve"> PAGE   \* MERGEFORMAT </w:instrText>
    </w:r>
    <w:r>
      <w:fldChar w:fldCharType="separate"/>
    </w:r>
    <w:r w:rsidR="00924EDF">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332" w:rsidRDefault="003A1332">
      <w:pPr>
        <w:spacing w:after="0"/>
      </w:pPr>
      <w:r>
        <w:separator/>
      </w:r>
    </w:p>
  </w:footnote>
  <w:footnote w:type="continuationSeparator" w:id="0">
    <w:p w:rsidR="003A1332" w:rsidRDefault="003A133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Number"/>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1AB"/>
    <w:rsid w:val="00034C18"/>
    <w:rsid w:val="000A4F59"/>
    <w:rsid w:val="00141A4C"/>
    <w:rsid w:val="00142EE5"/>
    <w:rsid w:val="001B29CF"/>
    <w:rsid w:val="001D43C3"/>
    <w:rsid w:val="0028220F"/>
    <w:rsid w:val="00340065"/>
    <w:rsid w:val="00356C14"/>
    <w:rsid w:val="003A1332"/>
    <w:rsid w:val="00500301"/>
    <w:rsid w:val="00610CCA"/>
    <w:rsid w:val="00617B26"/>
    <w:rsid w:val="006270A9"/>
    <w:rsid w:val="00657185"/>
    <w:rsid w:val="00675956"/>
    <w:rsid w:val="00681034"/>
    <w:rsid w:val="00816216"/>
    <w:rsid w:val="0087734B"/>
    <w:rsid w:val="00924EDF"/>
    <w:rsid w:val="009D5933"/>
    <w:rsid w:val="00BD768D"/>
    <w:rsid w:val="00C20F70"/>
    <w:rsid w:val="00C61F8E"/>
    <w:rsid w:val="00D56E6B"/>
    <w:rsid w:val="00E031AB"/>
    <w:rsid w:val="00E179AD"/>
    <w:rsid w:val="00E83E4B"/>
    <w:rsid w:val="00ED5EF2"/>
    <w:rsid w:val="00ED70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F1F04"/>
  <w15:chartTrackingRefBased/>
  <w15:docId w15:val="{5090F76A-DE10-4BE5-BCE2-1349DD328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2" w:unhideWhenUsed="1"/>
    <w:lsdException w:name="Signature" w:semiHidden="1" w:uiPriority="2"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2" w:unhideWhenUsed="1"/>
    <w:lsdException w:name="Date" w:semiHidden="1" w:uiPriority="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D70C0"/>
  </w:style>
  <w:style w:type="paragraph" w:styleId="Heading1">
    <w:name w:val="heading 1"/>
    <w:basedOn w:val="Normal"/>
    <w:next w:val="Normal"/>
    <w:link w:val="Heading1Char"/>
    <w:uiPriority w:val="9"/>
    <w:qFormat/>
    <w:rsid w:val="00ED70C0"/>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ED70C0"/>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ED70C0"/>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ED70C0"/>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ED70C0"/>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ED70C0"/>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ED70C0"/>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ED70C0"/>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ED70C0"/>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0C0"/>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ED70C0"/>
    <w:rPr>
      <w:rFonts w:asciiTheme="majorHAnsi" w:eastAsiaTheme="majorEastAsia" w:hAnsiTheme="majorHAnsi" w:cstheme="majorBidi"/>
      <w:caps/>
      <w:color w:val="404040" w:themeColor="text1" w:themeTint="BF"/>
      <w:spacing w:val="-10"/>
      <w:sz w:val="72"/>
      <w:szCs w:val="72"/>
    </w:rPr>
  </w:style>
  <w:style w:type="character" w:styleId="PlaceholderText">
    <w:name w:val="Placeholder Text"/>
    <w:basedOn w:val="DefaultParagraphFont"/>
    <w:uiPriority w:val="99"/>
    <w:semiHidden/>
    <w:rsid w:val="00E83E4B"/>
    <w:rPr>
      <w:color w:val="393939" w:themeColor="text2" w:themeShade="BF"/>
    </w:rPr>
  </w:style>
  <w:style w:type="paragraph" w:styleId="ListBullet">
    <w:name w:val="List Bullet"/>
    <w:basedOn w:val="Normal"/>
    <w:uiPriority w:val="10"/>
    <w:unhideWhenUsed/>
    <w:rsid w:val="0087734B"/>
    <w:pPr>
      <w:numPr>
        <w:numId w:val="21"/>
      </w:numPr>
      <w:spacing w:line="288" w:lineRule="auto"/>
      <w:contextualSpacing/>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681034"/>
    <w:pPr>
      <w:spacing w:after="0"/>
      <w:jc w:val="right"/>
    </w:pPr>
    <w:rPr>
      <w:color w:val="2A7B88" w:themeColor="accent1" w:themeShade="BF"/>
    </w:rPr>
  </w:style>
  <w:style w:type="character" w:customStyle="1" w:styleId="FooterChar">
    <w:name w:val="Footer Char"/>
    <w:basedOn w:val="DefaultParagraphFont"/>
    <w:link w:val="Footer"/>
    <w:uiPriority w:val="99"/>
    <w:rsid w:val="00681034"/>
    <w:rPr>
      <w:color w:val="2A7B88" w:themeColor="accent1" w:themeShade="BF"/>
    </w:rPr>
  </w:style>
  <w:style w:type="character" w:customStyle="1" w:styleId="Heading1Char">
    <w:name w:val="Heading 1 Char"/>
    <w:basedOn w:val="DefaultParagraphFont"/>
    <w:link w:val="Heading1"/>
    <w:uiPriority w:val="9"/>
    <w:rsid w:val="00ED70C0"/>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rsid w:val="00ED70C0"/>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rsid w:val="00ED70C0"/>
    <w:pPr>
      <w:outlineLvl w:val="9"/>
    </w:pPr>
  </w:style>
  <w:style w:type="character" w:styleId="IntenseEmphasis">
    <w:name w:val="Intense Emphasis"/>
    <w:basedOn w:val="DefaultParagraphFont"/>
    <w:uiPriority w:val="21"/>
    <w:qFormat/>
    <w:rsid w:val="00ED70C0"/>
    <w:rPr>
      <w:b/>
      <w:bCs/>
      <w:i/>
      <w:iCs/>
    </w:rPr>
  </w:style>
  <w:style w:type="character" w:styleId="IntenseReference">
    <w:name w:val="Intense Reference"/>
    <w:basedOn w:val="DefaultParagraphFont"/>
    <w:uiPriority w:val="32"/>
    <w:qFormat/>
    <w:rsid w:val="00ED70C0"/>
    <w:rPr>
      <w:b/>
      <w:bCs/>
      <w:caps w:val="0"/>
      <w:smallCaps/>
      <w:color w:val="auto"/>
      <w:spacing w:val="3"/>
      <w:u w:val="single"/>
    </w:rPr>
  </w:style>
  <w:style w:type="paragraph" w:styleId="IntenseQuote">
    <w:name w:val="Intense Quote"/>
    <w:basedOn w:val="Normal"/>
    <w:next w:val="Normal"/>
    <w:link w:val="IntenseQuoteChar"/>
    <w:uiPriority w:val="30"/>
    <w:qFormat/>
    <w:rsid w:val="00ED70C0"/>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ED70C0"/>
    <w:rPr>
      <w:color w:val="404040" w:themeColor="text1" w:themeTint="BF"/>
      <w:sz w:val="32"/>
      <w:szCs w:val="32"/>
    </w:rPr>
  </w:style>
  <w:style w:type="paragraph" w:styleId="ListNumber">
    <w:name w:val="List Number"/>
    <w:basedOn w:val="Normal"/>
    <w:uiPriority w:val="11"/>
    <w:rsid w:val="0087734B"/>
    <w:pPr>
      <w:numPr>
        <w:numId w:val="23"/>
      </w:numPr>
      <w:spacing w:line="288" w:lineRule="auto"/>
      <w:contextualSpacing/>
    </w:pPr>
  </w:style>
  <w:style w:type="character" w:styleId="FollowedHyperlink">
    <w:name w:val="FollowedHyperlink"/>
    <w:basedOn w:val="DefaultParagraphFont"/>
    <w:uiPriority w:val="99"/>
    <w:semiHidden/>
    <w:unhideWhenUsed/>
    <w:rsid w:val="00E83E4B"/>
    <w:rPr>
      <w:color w:val="7B4968" w:themeColor="accent5" w:themeShade="BF"/>
      <w:u w:val="single"/>
    </w:rPr>
  </w:style>
  <w:style w:type="character" w:styleId="Hyperlink">
    <w:name w:val="Hyperlink"/>
    <w:basedOn w:val="DefaultParagraphFont"/>
    <w:uiPriority w:val="99"/>
    <w:semiHidden/>
    <w:unhideWhenUsed/>
    <w:rsid w:val="00E83E4B"/>
    <w:rPr>
      <w:color w:val="2A7B88" w:themeColor="accent1" w:themeShade="BF"/>
      <w:u w:val="single"/>
    </w:rPr>
  </w:style>
  <w:style w:type="paragraph" w:styleId="BodyText3">
    <w:name w:val="Body Text 3"/>
    <w:basedOn w:val="Normal"/>
    <w:link w:val="BodyText3Char"/>
    <w:uiPriority w:val="99"/>
    <w:semiHidden/>
    <w:unhideWhenUsed/>
    <w:rsid w:val="00E83E4B"/>
    <w:pPr>
      <w:spacing w:after="120"/>
    </w:pPr>
    <w:rPr>
      <w:szCs w:val="16"/>
    </w:rPr>
  </w:style>
  <w:style w:type="character" w:customStyle="1" w:styleId="BodyText3Char">
    <w:name w:val="Body Text 3 Char"/>
    <w:basedOn w:val="DefaultParagraphFont"/>
    <w:link w:val="BodyText3"/>
    <w:uiPriority w:val="99"/>
    <w:semiHidden/>
    <w:rsid w:val="00E83E4B"/>
    <w:rPr>
      <w:szCs w:val="16"/>
    </w:rPr>
  </w:style>
  <w:style w:type="paragraph" w:styleId="BlockText">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BodyTextIndent3">
    <w:name w:val="Body Text Indent 3"/>
    <w:basedOn w:val="Normal"/>
    <w:link w:val="BodyTextIndent3Char"/>
    <w:uiPriority w:val="99"/>
    <w:semiHidden/>
    <w:unhideWhenUsed/>
    <w:rsid w:val="00E83E4B"/>
    <w:pPr>
      <w:spacing w:after="120"/>
      <w:ind w:left="360"/>
    </w:pPr>
    <w:rPr>
      <w:szCs w:val="16"/>
    </w:rPr>
  </w:style>
  <w:style w:type="character" w:customStyle="1" w:styleId="BodyTextIndent3Char">
    <w:name w:val="Body Text Indent 3 Char"/>
    <w:basedOn w:val="DefaultParagraphFont"/>
    <w:link w:val="BodyTextIndent3"/>
    <w:uiPriority w:val="99"/>
    <w:semiHidden/>
    <w:rsid w:val="00E83E4B"/>
    <w:rPr>
      <w:szCs w:val="16"/>
    </w:rPr>
  </w:style>
  <w:style w:type="character" w:styleId="CommentReference">
    <w:name w:val="annotation reference"/>
    <w:basedOn w:val="DefaultParagraphFont"/>
    <w:uiPriority w:val="99"/>
    <w:semiHidden/>
    <w:unhideWhenUsed/>
    <w:rsid w:val="0028220F"/>
    <w:rPr>
      <w:sz w:val="22"/>
      <w:szCs w:val="16"/>
    </w:rPr>
  </w:style>
  <w:style w:type="paragraph" w:styleId="DocumentMap">
    <w:name w:val="Document Map"/>
    <w:basedOn w:val="Normal"/>
    <w:link w:val="DocumentMapChar"/>
    <w:uiPriority w:val="99"/>
    <w:semiHidden/>
    <w:unhideWhenUsed/>
    <w:rsid w:val="00E83E4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E83E4B"/>
    <w:rPr>
      <w:rFonts w:ascii="Segoe UI" w:hAnsi="Segoe UI" w:cs="Segoe UI"/>
      <w:szCs w:val="16"/>
    </w:rPr>
  </w:style>
  <w:style w:type="character" w:customStyle="1" w:styleId="Heading8Char">
    <w:name w:val="Heading 8 Char"/>
    <w:basedOn w:val="DefaultParagraphFont"/>
    <w:link w:val="Heading8"/>
    <w:uiPriority w:val="9"/>
    <w:semiHidden/>
    <w:rsid w:val="00ED70C0"/>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ED70C0"/>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ED70C0"/>
    <w:pPr>
      <w:spacing w:line="240" w:lineRule="auto"/>
    </w:pPr>
    <w:rPr>
      <w:b/>
      <w:bCs/>
      <w:smallCaps/>
      <w:color w:val="595959" w:themeColor="text1" w:themeTint="A6"/>
    </w:rPr>
  </w:style>
  <w:style w:type="paragraph" w:styleId="BalloonText">
    <w:name w:val="Balloon Text"/>
    <w:basedOn w:val="Normal"/>
    <w:link w:val="BalloonTextChar"/>
    <w:uiPriority w:val="99"/>
    <w:semiHidden/>
    <w:unhideWhenUsed/>
    <w:rsid w:val="0028220F"/>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28220F"/>
    <w:rPr>
      <w:rFonts w:ascii="Segoe UI" w:hAnsi="Segoe UI" w:cs="Segoe UI"/>
      <w:szCs w:val="18"/>
    </w:rPr>
  </w:style>
  <w:style w:type="paragraph" w:styleId="CommentText">
    <w:name w:val="annotation text"/>
    <w:basedOn w:val="Normal"/>
    <w:link w:val="CommentTextChar"/>
    <w:uiPriority w:val="99"/>
    <w:semiHidden/>
    <w:unhideWhenUsed/>
    <w:rsid w:val="0028220F"/>
    <w:rPr>
      <w:szCs w:val="20"/>
    </w:rPr>
  </w:style>
  <w:style w:type="character" w:customStyle="1" w:styleId="CommentTextChar">
    <w:name w:val="Comment Text Char"/>
    <w:basedOn w:val="DefaultParagraphFont"/>
    <w:link w:val="CommentText"/>
    <w:uiPriority w:val="99"/>
    <w:semiHidden/>
    <w:rsid w:val="0028220F"/>
    <w:rPr>
      <w:szCs w:val="20"/>
    </w:rPr>
  </w:style>
  <w:style w:type="paragraph" w:styleId="CommentSubject">
    <w:name w:val="annotation subject"/>
    <w:basedOn w:val="CommentText"/>
    <w:next w:val="CommentText"/>
    <w:link w:val="CommentSubjectChar"/>
    <w:uiPriority w:val="99"/>
    <w:semiHidden/>
    <w:unhideWhenUsed/>
    <w:rsid w:val="0028220F"/>
    <w:rPr>
      <w:b/>
      <w:bCs/>
    </w:rPr>
  </w:style>
  <w:style w:type="character" w:customStyle="1" w:styleId="CommentSubjectChar">
    <w:name w:val="Comment Subject Char"/>
    <w:basedOn w:val="CommentTextChar"/>
    <w:link w:val="CommentSubject"/>
    <w:uiPriority w:val="99"/>
    <w:semiHidden/>
    <w:rsid w:val="0028220F"/>
    <w:rPr>
      <w:b/>
      <w:bCs/>
      <w:szCs w:val="20"/>
    </w:rPr>
  </w:style>
  <w:style w:type="paragraph" w:styleId="EndnoteText">
    <w:name w:val="endnote text"/>
    <w:basedOn w:val="Normal"/>
    <w:link w:val="EndnoteTextChar"/>
    <w:uiPriority w:val="99"/>
    <w:semiHidden/>
    <w:unhideWhenUsed/>
    <w:rsid w:val="0028220F"/>
    <w:pPr>
      <w:spacing w:after="0"/>
    </w:pPr>
    <w:rPr>
      <w:szCs w:val="20"/>
    </w:rPr>
  </w:style>
  <w:style w:type="character" w:customStyle="1" w:styleId="EndnoteTextChar">
    <w:name w:val="Endnote Text Char"/>
    <w:basedOn w:val="DefaultParagraphFont"/>
    <w:link w:val="EndnoteText"/>
    <w:uiPriority w:val="99"/>
    <w:semiHidden/>
    <w:rsid w:val="0028220F"/>
    <w:rPr>
      <w:szCs w:val="20"/>
    </w:rPr>
  </w:style>
  <w:style w:type="paragraph" w:styleId="EnvelopeReturn">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28220F"/>
    <w:pPr>
      <w:spacing w:after="0"/>
    </w:pPr>
    <w:rPr>
      <w:szCs w:val="20"/>
    </w:rPr>
  </w:style>
  <w:style w:type="character" w:customStyle="1" w:styleId="FootnoteTextChar">
    <w:name w:val="Footnote Text Char"/>
    <w:basedOn w:val="DefaultParagraphFont"/>
    <w:link w:val="FootnoteText"/>
    <w:uiPriority w:val="99"/>
    <w:semiHidden/>
    <w:rsid w:val="0028220F"/>
    <w:rPr>
      <w:szCs w:val="20"/>
    </w:rPr>
  </w:style>
  <w:style w:type="character" w:styleId="HTMLCode">
    <w:name w:val="HTML Code"/>
    <w:basedOn w:val="DefaultParagraphFont"/>
    <w:uiPriority w:val="99"/>
    <w:semiHidden/>
    <w:unhideWhenUsed/>
    <w:rsid w:val="0028220F"/>
    <w:rPr>
      <w:rFonts w:ascii="Consolas" w:hAnsi="Consolas"/>
      <w:sz w:val="22"/>
      <w:szCs w:val="20"/>
    </w:rPr>
  </w:style>
  <w:style w:type="character" w:styleId="HTMLKeyboard">
    <w:name w:val="HTML Keyboard"/>
    <w:basedOn w:val="DefaultParagraphFont"/>
    <w:uiPriority w:val="99"/>
    <w:semiHidden/>
    <w:unhideWhenUsed/>
    <w:rsid w:val="0028220F"/>
    <w:rPr>
      <w:rFonts w:ascii="Consolas" w:hAnsi="Consolas"/>
      <w:sz w:val="22"/>
      <w:szCs w:val="20"/>
    </w:rPr>
  </w:style>
  <w:style w:type="paragraph" w:styleId="HTMLPreformatted">
    <w:name w:val="HTML Preformatted"/>
    <w:basedOn w:val="Normal"/>
    <w:link w:val="HTMLPreformattedChar"/>
    <w:uiPriority w:val="99"/>
    <w:semiHidden/>
    <w:unhideWhenUsed/>
    <w:rsid w:val="0028220F"/>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28220F"/>
    <w:rPr>
      <w:rFonts w:ascii="Consolas" w:hAnsi="Consolas"/>
      <w:szCs w:val="20"/>
    </w:rPr>
  </w:style>
  <w:style w:type="character" w:styleId="HTMLTypewriter">
    <w:name w:val="HTML Typewriter"/>
    <w:basedOn w:val="DefaultParagraphFont"/>
    <w:uiPriority w:val="99"/>
    <w:semiHidden/>
    <w:unhideWhenUsed/>
    <w:rsid w:val="0028220F"/>
    <w:rPr>
      <w:rFonts w:ascii="Consolas" w:hAnsi="Consolas"/>
      <w:sz w:val="22"/>
      <w:szCs w:val="20"/>
    </w:rPr>
  </w:style>
  <w:style w:type="paragraph" w:styleId="MacroText">
    <w:name w:val="macro"/>
    <w:link w:val="MacroTextCh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8220F"/>
    <w:rPr>
      <w:rFonts w:ascii="Consolas" w:hAnsi="Consolas"/>
      <w:szCs w:val="20"/>
    </w:rPr>
  </w:style>
  <w:style w:type="paragraph" w:styleId="PlainText">
    <w:name w:val="Plain Text"/>
    <w:basedOn w:val="Normal"/>
    <w:link w:val="PlainTextChar"/>
    <w:uiPriority w:val="99"/>
    <w:semiHidden/>
    <w:unhideWhenUsed/>
    <w:rsid w:val="0028220F"/>
    <w:pPr>
      <w:spacing w:after="0"/>
    </w:pPr>
    <w:rPr>
      <w:rFonts w:ascii="Consolas" w:hAnsi="Consolas"/>
      <w:szCs w:val="21"/>
    </w:rPr>
  </w:style>
  <w:style w:type="character" w:customStyle="1" w:styleId="PlainTextChar">
    <w:name w:val="Plain Text Char"/>
    <w:basedOn w:val="DefaultParagraphFont"/>
    <w:link w:val="PlainText"/>
    <w:uiPriority w:val="99"/>
    <w:semiHidden/>
    <w:rsid w:val="0028220F"/>
    <w:rPr>
      <w:rFonts w:ascii="Consolas" w:hAnsi="Consolas"/>
      <w:szCs w:val="21"/>
    </w:rPr>
  </w:style>
  <w:style w:type="paragraph" w:styleId="ListParagraph">
    <w:name w:val="List Paragraph"/>
    <w:basedOn w:val="Normal"/>
    <w:uiPriority w:val="34"/>
    <w:qFormat/>
    <w:rsid w:val="00340065"/>
    <w:pPr>
      <w:ind w:left="720"/>
      <w:contextualSpacing/>
    </w:pPr>
  </w:style>
  <w:style w:type="character" w:customStyle="1" w:styleId="Heading3Char">
    <w:name w:val="Heading 3 Char"/>
    <w:basedOn w:val="DefaultParagraphFont"/>
    <w:link w:val="Heading3"/>
    <w:uiPriority w:val="9"/>
    <w:semiHidden/>
    <w:rsid w:val="00ED70C0"/>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ED70C0"/>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ED70C0"/>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ED70C0"/>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ED70C0"/>
    <w:rPr>
      <w:rFonts w:asciiTheme="majorHAnsi" w:eastAsiaTheme="majorEastAsia" w:hAnsiTheme="majorHAnsi" w:cstheme="majorBidi"/>
      <w:b/>
      <w:bCs/>
      <w:i/>
      <w:iCs/>
      <w:caps/>
      <w:color w:val="262626" w:themeColor="text1" w:themeTint="D9"/>
      <w:sz w:val="20"/>
      <w:szCs w:val="20"/>
    </w:rPr>
  </w:style>
  <w:style w:type="paragraph" w:styleId="Subtitle">
    <w:name w:val="Subtitle"/>
    <w:basedOn w:val="Normal"/>
    <w:next w:val="Normal"/>
    <w:link w:val="SubtitleChar"/>
    <w:uiPriority w:val="11"/>
    <w:qFormat/>
    <w:rsid w:val="00ED70C0"/>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ED70C0"/>
    <w:rPr>
      <w:rFonts w:asciiTheme="majorHAnsi" w:eastAsiaTheme="majorEastAsia" w:hAnsiTheme="majorHAnsi" w:cstheme="majorBidi"/>
      <w:smallCaps/>
      <w:color w:val="595959" w:themeColor="text1" w:themeTint="A6"/>
      <w:sz w:val="28"/>
      <w:szCs w:val="28"/>
    </w:rPr>
  </w:style>
  <w:style w:type="character" w:styleId="Strong">
    <w:name w:val="Strong"/>
    <w:basedOn w:val="DefaultParagraphFont"/>
    <w:uiPriority w:val="22"/>
    <w:qFormat/>
    <w:rsid w:val="00ED70C0"/>
    <w:rPr>
      <w:b/>
      <w:bCs/>
    </w:rPr>
  </w:style>
  <w:style w:type="character" w:styleId="Emphasis">
    <w:name w:val="Emphasis"/>
    <w:basedOn w:val="DefaultParagraphFont"/>
    <w:uiPriority w:val="20"/>
    <w:qFormat/>
    <w:rsid w:val="00ED70C0"/>
    <w:rPr>
      <w:i/>
      <w:iCs/>
    </w:rPr>
  </w:style>
  <w:style w:type="paragraph" w:styleId="NoSpacing">
    <w:name w:val="No Spacing"/>
    <w:uiPriority w:val="1"/>
    <w:qFormat/>
    <w:rsid w:val="00ED70C0"/>
    <w:pPr>
      <w:spacing w:after="0" w:line="240" w:lineRule="auto"/>
    </w:pPr>
  </w:style>
  <w:style w:type="paragraph" w:styleId="Quote">
    <w:name w:val="Quote"/>
    <w:basedOn w:val="Normal"/>
    <w:next w:val="Normal"/>
    <w:link w:val="QuoteChar"/>
    <w:uiPriority w:val="29"/>
    <w:qFormat/>
    <w:rsid w:val="00ED70C0"/>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ED70C0"/>
    <w:rPr>
      <w:rFonts w:asciiTheme="majorHAnsi" w:eastAsiaTheme="majorEastAsia" w:hAnsiTheme="majorHAnsi" w:cstheme="majorBidi"/>
      <w:sz w:val="25"/>
      <w:szCs w:val="25"/>
    </w:rPr>
  </w:style>
  <w:style w:type="character" w:styleId="SubtleEmphasis">
    <w:name w:val="Subtle Emphasis"/>
    <w:basedOn w:val="DefaultParagraphFont"/>
    <w:uiPriority w:val="19"/>
    <w:qFormat/>
    <w:rsid w:val="00ED70C0"/>
    <w:rPr>
      <w:i/>
      <w:iCs/>
      <w:color w:val="595959" w:themeColor="text1" w:themeTint="A6"/>
    </w:rPr>
  </w:style>
  <w:style w:type="character" w:styleId="SubtleReference">
    <w:name w:val="Subtle Reference"/>
    <w:basedOn w:val="DefaultParagraphFont"/>
    <w:uiPriority w:val="31"/>
    <w:qFormat/>
    <w:rsid w:val="00ED70C0"/>
    <w:rPr>
      <w:smallCaps/>
      <w:color w:val="404040" w:themeColor="text1" w:themeTint="BF"/>
      <w:u w:val="single" w:color="7F7F7F" w:themeColor="text1" w:themeTint="80"/>
    </w:rPr>
  </w:style>
  <w:style w:type="character" w:styleId="BookTitle">
    <w:name w:val="Book Title"/>
    <w:basedOn w:val="DefaultParagraphFont"/>
    <w:uiPriority w:val="33"/>
    <w:qFormat/>
    <w:rsid w:val="00ED70C0"/>
    <w:rPr>
      <w:b/>
      <w:bCs/>
      <w:smallCaps/>
      <w:spacing w:val="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kki\AppData\Roaming\Microsoft\Templates\Resume%20(col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439B34F9B447E69BD9DD739E164EEA"/>
        <w:category>
          <w:name w:val="General"/>
          <w:gallery w:val="placeholder"/>
        </w:category>
        <w:types>
          <w:type w:val="bbPlcHdr"/>
        </w:types>
        <w:behaviors>
          <w:behavior w:val="content"/>
        </w:behaviors>
        <w:guid w:val="{0B44123B-9B8D-4A44-B26B-7D8DCAF66A2D}"/>
      </w:docPartPr>
      <w:docPartBody>
        <w:p w:rsidR="00422C01" w:rsidRDefault="00482408">
          <w:pPr>
            <w:pStyle w:val="77439B34F9B447E69BD9DD739E164EEA"/>
          </w:pPr>
          <w:r>
            <w:t>Experience</w:t>
          </w:r>
        </w:p>
      </w:docPartBody>
    </w:docPart>
    <w:docPart>
      <w:docPartPr>
        <w:name w:val="AF07AF81B16349BFA44E7DC978E31E53"/>
        <w:category>
          <w:name w:val="General"/>
          <w:gallery w:val="placeholder"/>
        </w:category>
        <w:types>
          <w:type w:val="bbPlcHdr"/>
        </w:types>
        <w:behaviors>
          <w:behavior w:val="content"/>
        </w:behaviors>
        <w:guid w:val="{2F8F52E2-3533-46E8-9D06-985205A02BC2}"/>
      </w:docPartPr>
      <w:docPartBody>
        <w:p w:rsidR="00000000" w:rsidRDefault="00422C01" w:rsidP="00422C01">
          <w:pPr>
            <w:pStyle w:val="AF07AF81B16349BFA44E7DC978E31E53"/>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Gothic"/>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714"/>
    <w:rsid w:val="00422C01"/>
    <w:rsid w:val="00482408"/>
    <w:rsid w:val="00AC5714"/>
    <w:rsid w:val="00AF7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0718E50E644D75ACC05E7EE55256B8">
    <w:name w:val="8D0718E50E644D75ACC05E7EE55256B8"/>
  </w:style>
  <w:style w:type="paragraph" w:customStyle="1" w:styleId="454C5FE46D154E748D5D97DC6051B9CF">
    <w:name w:val="454C5FE46D154E748D5D97DC6051B9CF"/>
  </w:style>
  <w:style w:type="paragraph" w:customStyle="1" w:styleId="6FDA829654FF4D7CADCBE04722E7B9A4">
    <w:name w:val="6FDA829654FF4D7CADCBE04722E7B9A4"/>
  </w:style>
  <w:style w:type="paragraph" w:customStyle="1" w:styleId="F86019FF92844F99890782CC671DD44E">
    <w:name w:val="F86019FF92844F99890782CC671DD44E"/>
  </w:style>
  <w:style w:type="paragraph" w:customStyle="1" w:styleId="05385C30F1DA4DB8BD80E5FEABBE4DB4">
    <w:name w:val="05385C30F1DA4DB8BD80E5FEABBE4DB4"/>
  </w:style>
  <w:style w:type="paragraph" w:customStyle="1" w:styleId="2BEB7A5541AD4BB0A31E316EDD08242A">
    <w:name w:val="2BEB7A5541AD4BB0A31E316EDD08242A"/>
  </w:style>
  <w:style w:type="paragraph" w:customStyle="1" w:styleId="E8F071713F874EEEB59F4C6E5E1602A8">
    <w:name w:val="E8F071713F874EEEB59F4C6E5E1602A8"/>
  </w:style>
  <w:style w:type="paragraph" w:customStyle="1" w:styleId="FCFA6162BE294E9FA411EBE0F0B26D78">
    <w:name w:val="FCFA6162BE294E9FA411EBE0F0B26D78"/>
  </w:style>
  <w:style w:type="paragraph" w:customStyle="1" w:styleId="1B959F77AD7247C09AAC45FE0690C3CE">
    <w:name w:val="1B959F77AD7247C09AAC45FE0690C3CE"/>
  </w:style>
  <w:style w:type="paragraph" w:customStyle="1" w:styleId="98240D05330E4DAFBB6ECB03168595DC">
    <w:name w:val="98240D05330E4DAFBB6ECB03168595DC"/>
  </w:style>
  <w:style w:type="paragraph" w:customStyle="1" w:styleId="D4E807938D0C4F2AA8F03C74C806B45C">
    <w:name w:val="D4E807938D0C4F2AA8F03C74C806B45C"/>
  </w:style>
  <w:style w:type="paragraph" w:customStyle="1" w:styleId="D94F59AFC2374659B170FC7D505FAF23">
    <w:name w:val="D94F59AFC2374659B170FC7D505FAF23"/>
  </w:style>
  <w:style w:type="paragraph" w:customStyle="1" w:styleId="A8E20DA108424776A99708378699B9FA">
    <w:name w:val="A8E20DA108424776A99708378699B9FA"/>
  </w:style>
  <w:style w:type="paragraph" w:customStyle="1" w:styleId="5619E40ABA1046039E4F30303803262D">
    <w:name w:val="5619E40ABA1046039E4F30303803262D"/>
  </w:style>
  <w:style w:type="paragraph" w:customStyle="1" w:styleId="1FF814C97CA34D4CAFDB8A8577AC1951">
    <w:name w:val="1FF814C97CA34D4CAFDB8A8577AC1951"/>
  </w:style>
  <w:style w:type="paragraph" w:customStyle="1" w:styleId="6550077C642D43CEAEE31F9C903C05B4">
    <w:name w:val="6550077C642D43CEAEE31F9C903C05B4"/>
  </w:style>
  <w:style w:type="paragraph" w:customStyle="1" w:styleId="C9661C19EF884B7C8DC30D5C272E1BA6">
    <w:name w:val="C9661C19EF884B7C8DC30D5C272E1BA6"/>
  </w:style>
  <w:style w:type="paragraph" w:customStyle="1" w:styleId="CC5A35C6C0274CDBA8A6BC2DD3A2DA8D">
    <w:name w:val="CC5A35C6C0274CDBA8A6BC2DD3A2DA8D"/>
  </w:style>
  <w:style w:type="paragraph" w:customStyle="1" w:styleId="390AAD7DB8DE4CC8B6C1AF7024387D80">
    <w:name w:val="390AAD7DB8DE4CC8B6C1AF7024387D80"/>
  </w:style>
  <w:style w:type="paragraph" w:customStyle="1" w:styleId="1D1C86BA1D224C89AA0BF88AD1F8159F">
    <w:name w:val="1D1C86BA1D224C89AA0BF88AD1F8159F"/>
  </w:style>
  <w:style w:type="paragraph" w:customStyle="1" w:styleId="B09D06487F1B4972AB41255B9D8BA803">
    <w:name w:val="B09D06487F1B4972AB41255B9D8BA803"/>
  </w:style>
  <w:style w:type="paragraph" w:customStyle="1" w:styleId="2C1E56C04ECF40188DAD48E924AD8E59">
    <w:name w:val="2C1E56C04ECF40188DAD48E924AD8E59"/>
  </w:style>
  <w:style w:type="paragraph" w:customStyle="1" w:styleId="DA50EA7A7AB94EC3B75E883FEE511781">
    <w:name w:val="DA50EA7A7AB94EC3B75E883FEE511781"/>
  </w:style>
  <w:style w:type="paragraph" w:customStyle="1" w:styleId="675A07E2EB364693870E1F45DAFE7EB2">
    <w:name w:val="675A07E2EB364693870E1F45DAFE7EB2"/>
  </w:style>
  <w:style w:type="paragraph" w:customStyle="1" w:styleId="77439B34F9B447E69BD9DD739E164EEA">
    <w:name w:val="77439B34F9B447E69BD9DD739E164EEA"/>
  </w:style>
  <w:style w:type="paragraph" w:customStyle="1" w:styleId="E2A1D784A076418099A24845F8C3A599">
    <w:name w:val="E2A1D784A076418099A24845F8C3A599"/>
  </w:style>
  <w:style w:type="paragraph" w:customStyle="1" w:styleId="4D27B87128BB4BE78BFA03C30333AE43">
    <w:name w:val="4D27B87128BB4BE78BFA03C30333AE43"/>
  </w:style>
  <w:style w:type="paragraph" w:customStyle="1" w:styleId="E64529A2FB874DA097AC80D40AD47564">
    <w:name w:val="E64529A2FB874DA097AC80D40AD47564"/>
  </w:style>
  <w:style w:type="paragraph" w:customStyle="1" w:styleId="D33C01D021B341A4A44EF62DCD675010">
    <w:name w:val="D33C01D021B341A4A44EF62DCD675010"/>
  </w:style>
  <w:style w:type="paragraph" w:customStyle="1" w:styleId="276734E4EA1F4D67B0A987E605B2B950">
    <w:name w:val="276734E4EA1F4D67B0A987E605B2B950"/>
  </w:style>
  <w:style w:type="paragraph" w:customStyle="1" w:styleId="9308D5F6281F4459B1D560EF81919CF6">
    <w:name w:val="9308D5F6281F4459B1D560EF81919CF6"/>
  </w:style>
  <w:style w:type="paragraph" w:customStyle="1" w:styleId="15DFA0BDD60647498C9008B667937B9A">
    <w:name w:val="15DFA0BDD60647498C9008B667937B9A"/>
  </w:style>
  <w:style w:type="paragraph" w:customStyle="1" w:styleId="4CA1DB767B5A48BA8883E5C368B65AC2">
    <w:name w:val="4CA1DB767B5A48BA8883E5C368B65AC2"/>
  </w:style>
  <w:style w:type="paragraph" w:customStyle="1" w:styleId="741E58744163437CBFF0535B6B6571B1">
    <w:name w:val="741E58744163437CBFF0535B6B6571B1"/>
    <w:rsid w:val="00AC5714"/>
  </w:style>
  <w:style w:type="paragraph" w:customStyle="1" w:styleId="25FF0E42936548D2BD070A8C30335210">
    <w:name w:val="25FF0E42936548D2BD070A8C30335210"/>
    <w:rsid w:val="00AC5714"/>
  </w:style>
  <w:style w:type="paragraph" w:customStyle="1" w:styleId="2C889166F8B049BE9564FBE40293C661">
    <w:name w:val="2C889166F8B049BE9564FBE40293C661"/>
    <w:rsid w:val="00AC5714"/>
  </w:style>
  <w:style w:type="paragraph" w:customStyle="1" w:styleId="7F2BDF3298BB4D988C3D8A4FCDC2A3C6">
    <w:name w:val="7F2BDF3298BB4D988C3D8A4FCDC2A3C6"/>
    <w:rsid w:val="00AC5714"/>
  </w:style>
  <w:style w:type="paragraph" w:customStyle="1" w:styleId="C083D121B25244AD8A4C1A63B33418DB">
    <w:name w:val="C083D121B25244AD8A4C1A63B33418DB"/>
    <w:rsid w:val="00AC5714"/>
  </w:style>
  <w:style w:type="paragraph" w:customStyle="1" w:styleId="8458BAAD3F8D44A7A9135B7C5ABA3B3E">
    <w:name w:val="8458BAAD3F8D44A7A9135B7C5ABA3B3E"/>
    <w:rsid w:val="00422C01"/>
  </w:style>
  <w:style w:type="paragraph" w:customStyle="1" w:styleId="AF07AF81B16349BFA44E7DC978E31E53">
    <w:name w:val="AF07AF81B16349BFA44E7DC978E31E53"/>
    <w:rsid w:val="00422C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6EFAA-C448-4BB8-925C-B2254269A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(color).dotx</Template>
  <TotalTime>1</TotalTime>
  <Pages>1</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 Tanner</dc:creator>
  <cp:keywords/>
  <cp:lastModifiedBy>Nicole Tanner</cp:lastModifiedBy>
  <cp:revision>2</cp:revision>
  <dcterms:created xsi:type="dcterms:W3CDTF">2017-05-15T20:44:00Z</dcterms:created>
  <dcterms:modified xsi:type="dcterms:W3CDTF">2017-05-15T20:44:00Z</dcterms:modified>
  <cp:version/>
</cp:coreProperties>
</file>